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44" w:rsidRPr="007A4F33" w:rsidRDefault="00096744" w:rsidP="00096744">
      <w:pPr>
        <w:pStyle w:val="NoSpacing"/>
        <w:rPr>
          <w:sz w:val="24"/>
          <w:szCs w:val="20"/>
          <w:lang w:val="en-GB"/>
        </w:rPr>
      </w:pPr>
      <w:r w:rsidRPr="007A4F33">
        <w:rPr>
          <w:sz w:val="24"/>
          <w:szCs w:val="20"/>
          <w:lang w:val="en-GB"/>
        </w:rPr>
        <w:t>Transitional arrangements –</w:t>
      </w:r>
      <w:r w:rsidR="00D40EB1">
        <w:rPr>
          <w:sz w:val="24"/>
          <w:szCs w:val="20"/>
          <w:lang w:val="en-GB"/>
        </w:rPr>
        <w:t xml:space="preserve"> </w:t>
      </w:r>
      <w:r w:rsidRPr="007A4F33">
        <w:rPr>
          <w:sz w:val="24"/>
          <w:szCs w:val="20"/>
          <w:lang w:val="en-GB"/>
        </w:rPr>
        <w:t xml:space="preserve">approved by </w:t>
      </w:r>
      <w:proofErr w:type="spellStart"/>
      <w:r w:rsidRPr="007A4F33">
        <w:rPr>
          <w:sz w:val="24"/>
          <w:szCs w:val="20"/>
          <w:lang w:val="en-GB"/>
        </w:rPr>
        <w:t>ExCie</w:t>
      </w:r>
      <w:proofErr w:type="spellEnd"/>
      <w:r w:rsidRPr="007A4F33">
        <w:rPr>
          <w:sz w:val="24"/>
          <w:szCs w:val="20"/>
          <w:lang w:val="en-GB"/>
        </w:rPr>
        <w:t xml:space="preserve"> </w:t>
      </w:r>
      <w:r w:rsidR="00D40EB1">
        <w:rPr>
          <w:sz w:val="24"/>
          <w:szCs w:val="20"/>
          <w:lang w:val="en-GB"/>
        </w:rPr>
        <w:t>on 28/04/16</w:t>
      </w:r>
    </w:p>
    <w:p w:rsidR="00096744" w:rsidRPr="007A4F33" w:rsidRDefault="00096744" w:rsidP="00096744">
      <w:pPr>
        <w:pStyle w:val="NoSpacing"/>
        <w:rPr>
          <w:sz w:val="20"/>
          <w:szCs w:val="20"/>
          <w:lang w:val="en-GB"/>
        </w:rPr>
      </w:pPr>
    </w:p>
    <w:p w:rsidR="008F6FDC" w:rsidRPr="007A4F33" w:rsidRDefault="003B6A88" w:rsidP="00096744">
      <w:pPr>
        <w:pStyle w:val="NoSpacing"/>
        <w:rPr>
          <w:sz w:val="20"/>
          <w:szCs w:val="20"/>
          <w:lang w:val="en-GB"/>
        </w:rPr>
      </w:pPr>
      <w:r w:rsidRPr="007A4F33">
        <w:rPr>
          <w:sz w:val="20"/>
          <w:szCs w:val="20"/>
          <w:lang w:val="en-GB"/>
        </w:rPr>
        <w:t xml:space="preserve">The rules on </w:t>
      </w:r>
      <w:r w:rsidR="008F6FDC" w:rsidRPr="007A4F33">
        <w:rPr>
          <w:sz w:val="20"/>
          <w:szCs w:val="20"/>
          <w:lang w:val="en-GB"/>
        </w:rPr>
        <w:t>th</w:t>
      </w:r>
      <w:r w:rsidR="000779F2">
        <w:rPr>
          <w:sz w:val="20"/>
          <w:szCs w:val="20"/>
          <w:lang w:val="en-GB"/>
        </w:rPr>
        <w:t>is</w:t>
      </w:r>
      <w:r w:rsidR="008F6FDC" w:rsidRPr="007A4F33">
        <w:rPr>
          <w:sz w:val="20"/>
          <w:szCs w:val="20"/>
          <w:lang w:val="en-GB"/>
        </w:rPr>
        <w:t xml:space="preserve"> list</w:t>
      </w:r>
      <w:r w:rsidRPr="007A4F33">
        <w:rPr>
          <w:sz w:val="20"/>
          <w:szCs w:val="20"/>
          <w:lang w:val="en-GB"/>
        </w:rPr>
        <w:t xml:space="preserve"> below will be </w:t>
      </w:r>
      <w:r w:rsidR="008F6FDC" w:rsidRPr="007A4F33">
        <w:rPr>
          <w:sz w:val="20"/>
          <w:szCs w:val="20"/>
          <w:lang w:val="en-GB"/>
        </w:rPr>
        <w:t>enter</w:t>
      </w:r>
      <w:r w:rsidRPr="007A4F33">
        <w:rPr>
          <w:sz w:val="20"/>
          <w:szCs w:val="20"/>
          <w:lang w:val="en-GB"/>
        </w:rPr>
        <w:t>ed</w:t>
      </w:r>
      <w:r w:rsidR="008F6FDC" w:rsidRPr="007A4F33">
        <w:rPr>
          <w:sz w:val="20"/>
          <w:szCs w:val="20"/>
          <w:lang w:val="en-GB"/>
        </w:rPr>
        <w:t xml:space="preserve"> into the Study Programme Checker (</w:t>
      </w:r>
      <w:r w:rsidRPr="007A4F33">
        <w:rPr>
          <w:sz w:val="20"/>
          <w:szCs w:val="20"/>
          <w:lang w:val="en-GB"/>
        </w:rPr>
        <w:t xml:space="preserve">application </w:t>
      </w:r>
      <w:r w:rsidR="008F6FDC" w:rsidRPr="007A4F33">
        <w:rPr>
          <w:sz w:val="20"/>
          <w:szCs w:val="20"/>
          <w:lang w:val="en-GB"/>
        </w:rPr>
        <w:t>under dev</w:t>
      </w:r>
      <w:r w:rsidRPr="007A4F33">
        <w:rPr>
          <w:sz w:val="20"/>
          <w:szCs w:val="20"/>
          <w:lang w:val="en-GB"/>
        </w:rPr>
        <w:t>elopment by one of our students:</w:t>
      </w:r>
      <w:r w:rsidR="008F6FDC" w:rsidRPr="007A4F33">
        <w:rPr>
          <w:sz w:val="20"/>
          <w:szCs w:val="20"/>
          <w:lang w:val="en-GB"/>
        </w:rPr>
        <w:t xml:space="preserve"> Martin Avagyan)</w:t>
      </w:r>
      <w:r w:rsidRPr="007A4F33">
        <w:rPr>
          <w:sz w:val="20"/>
          <w:szCs w:val="20"/>
          <w:lang w:val="en-GB"/>
        </w:rPr>
        <w:t xml:space="preserve">, which will make life easier for the </w:t>
      </w:r>
      <w:proofErr w:type="spellStart"/>
      <w:r w:rsidRPr="007A4F33">
        <w:rPr>
          <w:sz w:val="20"/>
          <w:szCs w:val="20"/>
          <w:lang w:val="en-GB"/>
        </w:rPr>
        <w:t>ExCie</w:t>
      </w:r>
      <w:proofErr w:type="spellEnd"/>
      <w:r w:rsidRPr="007A4F33">
        <w:rPr>
          <w:sz w:val="20"/>
          <w:szCs w:val="20"/>
          <w:lang w:val="en-GB"/>
        </w:rPr>
        <w:t xml:space="preserve"> and administrative support.</w:t>
      </w:r>
      <w:r w:rsidR="00426C24" w:rsidRPr="007A4F33">
        <w:rPr>
          <w:sz w:val="20"/>
          <w:szCs w:val="20"/>
          <w:lang w:val="en-GB"/>
        </w:rPr>
        <w:t xml:space="preserve"> An additional advant</w:t>
      </w:r>
      <w:r w:rsidR="007C43DB" w:rsidRPr="007A4F33">
        <w:rPr>
          <w:sz w:val="20"/>
          <w:szCs w:val="20"/>
          <w:lang w:val="en-GB"/>
        </w:rPr>
        <w:t>age of having this list formalized is consistency.</w:t>
      </w:r>
    </w:p>
    <w:p w:rsidR="008F6FDC" w:rsidRPr="007A4F33" w:rsidRDefault="008F6FDC" w:rsidP="00096744">
      <w:pPr>
        <w:pStyle w:val="NoSpacing"/>
        <w:rPr>
          <w:sz w:val="20"/>
          <w:szCs w:val="20"/>
          <w:lang w:val="en-GB"/>
        </w:rPr>
      </w:pPr>
    </w:p>
    <w:p w:rsidR="008F6FDC" w:rsidRPr="007A4F33" w:rsidRDefault="008F6FDC" w:rsidP="00096744">
      <w:pPr>
        <w:pStyle w:val="NoSpacing"/>
        <w:rPr>
          <w:sz w:val="20"/>
          <w:szCs w:val="20"/>
          <w:lang w:val="en-GB"/>
        </w:rPr>
      </w:pPr>
      <w:r w:rsidRPr="007A4F33">
        <w:rPr>
          <w:sz w:val="20"/>
          <w:szCs w:val="20"/>
          <w:lang w:val="en-GB"/>
        </w:rPr>
        <w:t>Th</w:t>
      </w:r>
      <w:r w:rsidR="003B6A88" w:rsidRPr="007A4F33">
        <w:rPr>
          <w:sz w:val="20"/>
          <w:szCs w:val="20"/>
          <w:lang w:val="en-GB"/>
        </w:rPr>
        <w:t>e</w:t>
      </w:r>
      <w:r w:rsidRPr="007A4F33">
        <w:rPr>
          <w:sz w:val="20"/>
          <w:szCs w:val="20"/>
          <w:lang w:val="en-GB"/>
        </w:rPr>
        <w:t xml:space="preserve"> list contains only courses in the compulsory part of the curriculum. For minor and </w:t>
      </w:r>
      <w:commentRangeStart w:id="0"/>
      <w:r w:rsidRPr="007A4F33">
        <w:rPr>
          <w:sz w:val="20"/>
          <w:szCs w:val="20"/>
          <w:lang w:val="en-GB"/>
        </w:rPr>
        <w:t>guided</w:t>
      </w:r>
      <w:commentRangeEnd w:id="0"/>
      <w:r w:rsidRPr="007A4F33">
        <w:rPr>
          <w:rStyle w:val="CommentReference"/>
          <w:sz w:val="20"/>
          <w:szCs w:val="20"/>
          <w:lang w:val="en-GB"/>
        </w:rPr>
        <w:commentReference w:id="0"/>
      </w:r>
      <w:r w:rsidRPr="007A4F33">
        <w:rPr>
          <w:sz w:val="20"/>
          <w:szCs w:val="20"/>
          <w:lang w:val="en-GB"/>
        </w:rPr>
        <w:t xml:space="preserve">/free choice courses we will make a separate list of courses that </w:t>
      </w:r>
      <w:r w:rsidR="003B6A88" w:rsidRPr="007A4F33">
        <w:rPr>
          <w:sz w:val="20"/>
          <w:szCs w:val="20"/>
          <w:lang w:val="en-GB"/>
        </w:rPr>
        <w:t xml:space="preserve">can automatically be </w:t>
      </w:r>
      <w:r w:rsidRPr="007A4F33">
        <w:rPr>
          <w:sz w:val="20"/>
          <w:szCs w:val="20"/>
          <w:lang w:val="en-GB"/>
        </w:rPr>
        <w:t xml:space="preserve">approved.  </w:t>
      </w:r>
    </w:p>
    <w:p w:rsidR="008F6FDC" w:rsidRPr="007A4F33" w:rsidRDefault="008F6FDC" w:rsidP="00096744">
      <w:pPr>
        <w:pStyle w:val="NoSpacing"/>
        <w:rPr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536"/>
        <w:gridCol w:w="5954"/>
        <w:gridCol w:w="3827"/>
      </w:tblGrid>
      <w:tr w:rsidR="003B6A88" w:rsidRPr="008D109D" w:rsidTr="008D109D">
        <w:tc>
          <w:tcPr>
            <w:tcW w:w="1242" w:type="dxa"/>
          </w:tcPr>
          <w:p w:rsidR="003B6A88" w:rsidRPr="008D109D" w:rsidRDefault="003B6A88" w:rsidP="00096744">
            <w:pPr>
              <w:pStyle w:val="NoSpacing"/>
              <w:rPr>
                <w:i/>
                <w:sz w:val="20"/>
                <w:szCs w:val="20"/>
                <w:lang w:val="en-GB"/>
              </w:rPr>
            </w:pPr>
            <w:r w:rsidRPr="008D109D">
              <w:rPr>
                <w:i/>
                <w:sz w:val="20"/>
                <w:szCs w:val="20"/>
                <w:lang w:val="en-GB"/>
              </w:rPr>
              <w:t>Track</w:t>
            </w:r>
          </w:p>
        </w:tc>
        <w:tc>
          <w:tcPr>
            <w:tcW w:w="4536" w:type="dxa"/>
          </w:tcPr>
          <w:p w:rsidR="003B6A88" w:rsidRPr="008D109D" w:rsidRDefault="003B6A88" w:rsidP="00096744">
            <w:pPr>
              <w:pStyle w:val="NoSpacing"/>
              <w:rPr>
                <w:i/>
                <w:sz w:val="20"/>
                <w:szCs w:val="20"/>
                <w:lang w:val="en-GB"/>
              </w:rPr>
            </w:pPr>
            <w:r w:rsidRPr="008D109D">
              <w:rPr>
                <w:i/>
                <w:sz w:val="20"/>
                <w:szCs w:val="20"/>
                <w:lang w:val="en-GB"/>
              </w:rPr>
              <w:t>Course according to curriculum</w:t>
            </w:r>
          </w:p>
        </w:tc>
        <w:tc>
          <w:tcPr>
            <w:tcW w:w="5954" w:type="dxa"/>
          </w:tcPr>
          <w:p w:rsidR="003B6A88" w:rsidRPr="008D109D" w:rsidRDefault="003B6A88" w:rsidP="00096744">
            <w:pPr>
              <w:pStyle w:val="NoSpacing"/>
              <w:rPr>
                <w:i/>
                <w:sz w:val="20"/>
                <w:szCs w:val="20"/>
                <w:lang w:val="en-GB"/>
              </w:rPr>
            </w:pPr>
            <w:r w:rsidRPr="008D109D">
              <w:rPr>
                <w:i/>
                <w:sz w:val="20"/>
                <w:szCs w:val="20"/>
                <w:lang w:val="en-GB"/>
              </w:rPr>
              <w:t>Can be replaced by</w:t>
            </w:r>
          </w:p>
        </w:tc>
        <w:tc>
          <w:tcPr>
            <w:tcW w:w="3827" w:type="dxa"/>
          </w:tcPr>
          <w:p w:rsidR="003B6A88" w:rsidRPr="008D109D" w:rsidRDefault="003B6A88" w:rsidP="00096744">
            <w:pPr>
              <w:pStyle w:val="NoSpacing"/>
              <w:rPr>
                <w:i/>
                <w:sz w:val="20"/>
                <w:szCs w:val="20"/>
                <w:lang w:val="en-GB"/>
              </w:rPr>
            </w:pPr>
            <w:r w:rsidRPr="008D109D">
              <w:rPr>
                <w:i/>
                <w:sz w:val="20"/>
                <w:szCs w:val="20"/>
                <w:lang w:val="en-GB"/>
              </w:rPr>
              <w:t>Comments</w:t>
            </w:r>
          </w:p>
        </w:tc>
      </w:tr>
      <w:tr w:rsidR="003B6A88" w:rsidRPr="008D109D" w:rsidTr="003B6A88">
        <w:tc>
          <w:tcPr>
            <w:tcW w:w="15559" w:type="dxa"/>
            <w:gridSpan w:val="4"/>
            <w:shd w:val="clear" w:color="auto" w:fill="BFBFBF" w:themeFill="background1" w:themeFillShade="BF"/>
          </w:tcPr>
          <w:p w:rsidR="003B6A88" w:rsidRPr="008D109D" w:rsidRDefault="003B6A88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Bachelor curriculum 2014-</w:t>
            </w:r>
            <w:r w:rsidR="007C43DB" w:rsidRPr="008D109D">
              <w:rPr>
                <w:sz w:val="20"/>
                <w:szCs w:val="20"/>
                <w:lang w:val="en-GB"/>
              </w:rPr>
              <w:t>20</w:t>
            </w:r>
            <w:r w:rsidRPr="008D109D">
              <w:rPr>
                <w:sz w:val="20"/>
                <w:szCs w:val="20"/>
                <w:lang w:val="en-GB"/>
              </w:rPr>
              <w:t>15</w:t>
            </w:r>
          </w:p>
        </w:tc>
      </w:tr>
      <w:tr w:rsidR="003B6A88" w:rsidRPr="00D40EB1" w:rsidTr="008D109D">
        <w:tc>
          <w:tcPr>
            <w:tcW w:w="1242" w:type="dxa"/>
            <w:shd w:val="clear" w:color="auto" w:fill="BFBFBF" w:themeFill="background1" w:themeFillShade="BF"/>
          </w:tcPr>
          <w:p w:rsidR="003B6A88" w:rsidRPr="008D109D" w:rsidRDefault="003B6A88" w:rsidP="00096744">
            <w:pPr>
              <w:pStyle w:val="NoSpacing"/>
              <w:rPr>
                <w:rFonts w:cs="Calibri"/>
                <w:sz w:val="20"/>
                <w:szCs w:val="20"/>
                <w:lang w:val="en-GB"/>
              </w:rPr>
            </w:pPr>
            <w:r w:rsidRPr="008D109D">
              <w:rPr>
                <w:rFonts w:cs="Calibri"/>
                <w:sz w:val="20"/>
                <w:szCs w:val="20"/>
                <w:lang w:val="en-GB"/>
              </w:rPr>
              <w:t>Regular/Bus</w:t>
            </w:r>
          </w:p>
        </w:tc>
        <w:tc>
          <w:tcPr>
            <w:tcW w:w="4536" w:type="dxa"/>
          </w:tcPr>
          <w:p w:rsidR="003B6A88" w:rsidRPr="008D109D" w:rsidRDefault="003B6A88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rFonts w:cs="Calibri"/>
                <w:sz w:val="20"/>
                <w:szCs w:val="20"/>
                <w:lang w:val="en-GB"/>
              </w:rPr>
              <w:t>Compiler Construction (INBVB‐08)</w:t>
            </w:r>
          </w:p>
        </w:tc>
        <w:tc>
          <w:tcPr>
            <w:tcW w:w="5954" w:type="dxa"/>
          </w:tcPr>
          <w:p w:rsidR="003B6A88" w:rsidRPr="008D109D" w:rsidRDefault="003B6A88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rFonts w:cs="Calibri"/>
                <w:sz w:val="20"/>
                <w:szCs w:val="20"/>
                <w:lang w:val="en-GB"/>
              </w:rPr>
              <w:t>Operating Systems (INBOS‐08)</w:t>
            </w:r>
          </w:p>
        </w:tc>
        <w:tc>
          <w:tcPr>
            <w:tcW w:w="3827" w:type="dxa"/>
          </w:tcPr>
          <w:p w:rsidR="003B6A88" w:rsidRPr="008D109D" w:rsidRDefault="003B6A88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CC moved to the minor in 2015-16</w:t>
            </w:r>
          </w:p>
        </w:tc>
      </w:tr>
      <w:tr w:rsidR="003B6A88" w:rsidRPr="008D109D" w:rsidTr="003B6A88">
        <w:tc>
          <w:tcPr>
            <w:tcW w:w="15559" w:type="dxa"/>
            <w:gridSpan w:val="4"/>
            <w:shd w:val="clear" w:color="auto" w:fill="BFBFBF" w:themeFill="background1" w:themeFillShade="BF"/>
          </w:tcPr>
          <w:p w:rsidR="003B6A88" w:rsidRPr="008D109D" w:rsidRDefault="003B6A88" w:rsidP="009042B1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Master curriculum 2014-</w:t>
            </w:r>
            <w:r w:rsidR="007C43DB" w:rsidRPr="008D109D">
              <w:rPr>
                <w:sz w:val="20"/>
                <w:szCs w:val="20"/>
                <w:lang w:val="en-GB"/>
              </w:rPr>
              <w:t>20</w:t>
            </w:r>
            <w:r w:rsidRPr="008D109D">
              <w:rPr>
                <w:sz w:val="20"/>
                <w:szCs w:val="20"/>
                <w:lang w:val="en-GB"/>
              </w:rPr>
              <w:t>15</w:t>
            </w:r>
          </w:p>
        </w:tc>
      </w:tr>
      <w:tr w:rsidR="003B6A88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3B6A88" w:rsidRPr="008D109D" w:rsidRDefault="003B6A88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IS</w:t>
            </w:r>
          </w:p>
        </w:tc>
        <w:tc>
          <w:tcPr>
            <w:tcW w:w="4536" w:type="dxa"/>
          </w:tcPr>
          <w:p w:rsidR="003B6A88" w:rsidRPr="008D109D" w:rsidRDefault="003B6A88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Neural Networks (INMNN‐08)</w:t>
            </w:r>
          </w:p>
        </w:tc>
        <w:tc>
          <w:tcPr>
            <w:tcW w:w="5954" w:type="dxa"/>
          </w:tcPr>
          <w:p w:rsidR="003B6A88" w:rsidRPr="008D109D" w:rsidRDefault="003B6A88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Neural Networks and Computational Intelligence (WMCS15001)</w:t>
            </w:r>
          </w:p>
        </w:tc>
        <w:tc>
          <w:tcPr>
            <w:tcW w:w="3827" w:type="dxa"/>
          </w:tcPr>
          <w:p w:rsidR="003B6A88" w:rsidRPr="008D109D" w:rsidRDefault="003B6A88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New course name in 2015-16</w:t>
            </w:r>
          </w:p>
        </w:tc>
      </w:tr>
      <w:tr w:rsidR="003B6A88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3B6A88" w:rsidRPr="008D109D" w:rsidRDefault="00996D48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SEDS</w:t>
            </w:r>
          </w:p>
        </w:tc>
        <w:tc>
          <w:tcPr>
            <w:tcW w:w="4536" w:type="dxa"/>
          </w:tcPr>
          <w:p w:rsidR="003B6A88" w:rsidRPr="008D109D" w:rsidRDefault="003B6A88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Advanced Software Architecture (INMASA-10)</w:t>
            </w:r>
          </w:p>
        </w:tc>
        <w:tc>
          <w:tcPr>
            <w:tcW w:w="5954" w:type="dxa"/>
          </w:tcPr>
          <w:p w:rsidR="003B6A88" w:rsidRPr="008D109D" w:rsidRDefault="00426C24" w:rsidP="00D40EB1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 xml:space="preserve">Any </w:t>
            </w:r>
            <w:r w:rsidR="00D40EB1">
              <w:rPr>
                <w:sz w:val="20"/>
                <w:szCs w:val="20"/>
                <w:lang w:val="en-GB"/>
              </w:rPr>
              <w:t>guided choice course for SEDS</w:t>
            </w:r>
          </w:p>
        </w:tc>
        <w:tc>
          <w:tcPr>
            <w:tcW w:w="3827" w:type="dxa"/>
          </w:tcPr>
          <w:p w:rsidR="003B6A88" w:rsidRPr="008D109D" w:rsidRDefault="00426C24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Course not given in 2014-15</w:t>
            </w:r>
          </w:p>
        </w:tc>
      </w:tr>
      <w:tr w:rsidR="007C43DB" w:rsidRPr="008D109D" w:rsidTr="00224D79">
        <w:tc>
          <w:tcPr>
            <w:tcW w:w="15559" w:type="dxa"/>
            <w:gridSpan w:val="4"/>
            <w:shd w:val="clear" w:color="auto" w:fill="BFBFBF" w:themeFill="background1" w:themeFillShade="BF"/>
          </w:tcPr>
          <w:p w:rsidR="007C43DB" w:rsidRPr="008D109D" w:rsidRDefault="007C43DB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Bachelor curriculum 2013-2014</w:t>
            </w: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650294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rFonts w:cs="Calibri"/>
                <w:sz w:val="20"/>
                <w:szCs w:val="20"/>
                <w:lang w:val="en-GB"/>
              </w:rPr>
              <w:t>Regular/Bus</w:t>
            </w:r>
          </w:p>
        </w:tc>
        <w:tc>
          <w:tcPr>
            <w:tcW w:w="4536" w:type="dxa"/>
          </w:tcPr>
          <w:p w:rsidR="007C43DB" w:rsidRPr="008D109D" w:rsidRDefault="00A96A7D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IT-</w:t>
            </w:r>
            <w:proofErr w:type="spellStart"/>
            <w:r w:rsidRPr="008D109D">
              <w:rPr>
                <w:sz w:val="20"/>
                <w:szCs w:val="20"/>
                <w:lang w:val="en-GB"/>
              </w:rPr>
              <w:t>beroepspraktijk</w:t>
            </w:r>
            <w:proofErr w:type="spellEnd"/>
            <w:r w:rsidRPr="008D109D">
              <w:rPr>
                <w:sz w:val="20"/>
                <w:szCs w:val="20"/>
                <w:lang w:val="en-GB"/>
              </w:rPr>
              <w:t xml:space="preserve"> (INBITB-08)</w:t>
            </w:r>
          </w:p>
        </w:tc>
        <w:tc>
          <w:tcPr>
            <w:tcW w:w="5954" w:type="dxa"/>
          </w:tcPr>
          <w:p w:rsidR="007C43DB" w:rsidRPr="008D109D" w:rsidRDefault="007A4F33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rFonts w:cs="Times New Roman"/>
                <w:sz w:val="20"/>
                <w:szCs w:val="20"/>
                <w:lang w:val="en-GB"/>
              </w:rPr>
              <w:t>Computing Science: Ethical and Professional Issues (WBCS14001)</w:t>
            </w:r>
          </w:p>
        </w:tc>
        <w:tc>
          <w:tcPr>
            <w:tcW w:w="3827" w:type="dxa"/>
          </w:tcPr>
          <w:p w:rsidR="007C43DB" w:rsidRPr="008D109D" w:rsidRDefault="00701C63" w:rsidP="00701C63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New course name in 2014-15</w:t>
            </w:r>
          </w:p>
        </w:tc>
      </w:tr>
      <w:tr w:rsidR="007C43DB" w:rsidRPr="00D40EB1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650294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rFonts w:cs="Calibri"/>
                <w:sz w:val="20"/>
                <w:szCs w:val="20"/>
                <w:lang w:val="en-GB"/>
              </w:rPr>
              <w:t>Regular/Bus</w:t>
            </w:r>
          </w:p>
        </w:tc>
        <w:tc>
          <w:tcPr>
            <w:tcW w:w="4536" w:type="dxa"/>
          </w:tcPr>
          <w:p w:rsidR="007C43DB" w:rsidRPr="008D109D" w:rsidRDefault="00A96A7D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Autonomous Systems</w:t>
            </w:r>
          </w:p>
        </w:tc>
        <w:tc>
          <w:tcPr>
            <w:tcW w:w="5954" w:type="dxa"/>
          </w:tcPr>
          <w:p w:rsidR="007C43DB" w:rsidRPr="008D109D" w:rsidRDefault="009B09E9" w:rsidP="006C0690">
            <w:pPr>
              <w:pStyle w:val="NoSpacing"/>
              <w:rPr>
                <w:rFonts w:cs="Times New Roman"/>
                <w:sz w:val="20"/>
                <w:szCs w:val="20"/>
                <w:lang w:val="en-GB"/>
              </w:rPr>
            </w:pPr>
            <w:r w:rsidRPr="008D109D">
              <w:rPr>
                <w:rFonts w:cs="Times New Roman"/>
                <w:sz w:val="20"/>
                <w:szCs w:val="20"/>
                <w:lang w:val="en-GB"/>
              </w:rPr>
              <w:t>Introduction Biomedical Computing (INBIBC-10)</w:t>
            </w:r>
            <w:r w:rsidR="001E61C2" w:rsidRPr="008D109D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r w:rsidR="001E61C2" w:rsidRPr="008D109D">
              <w:rPr>
                <w:rFonts w:cs="Times New Roman"/>
                <w:b/>
                <w:color w:val="FF0000"/>
                <w:sz w:val="20"/>
                <w:szCs w:val="20"/>
                <w:lang w:val="en-GB"/>
              </w:rPr>
              <w:t>/</w:t>
            </w:r>
          </w:p>
          <w:p w:rsidR="001E61C2" w:rsidRPr="008D109D" w:rsidRDefault="001E61C2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Introduction to Scientific Computing (WBCS14003)</w:t>
            </w:r>
          </w:p>
        </w:tc>
        <w:tc>
          <w:tcPr>
            <w:tcW w:w="3827" w:type="dxa"/>
          </w:tcPr>
          <w:p w:rsidR="007C43DB" w:rsidRPr="008D109D" w:rsidRDefault="00701C63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AS and IBC both allowed, IBC replaced by ISC in 2014-15</w:t>
            </w: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650294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rFonts w:cs="Calibri"/>
                <w:sz w:val="20"/>
                <w:szCs w:val="20"/>
                <w:lang w:val="en-GB"/>
              </w:rPr>
              <w:t>Regular/Bus</w:t>
            </w:r>
          </w:p>
        </w:tc>
        <w:tc>
          <w:tcPr>
            <w:tcW w:w="4536" w:type="dxa"/>
          </w:tcPr>
          <w:p w:rsidR="007C43DB" w:rsidRPr="008D109D" w:rsidRDefault="003C3B15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Linear Algebra for AI and CS</w:t>
            </w:r>
            <w:r w:rsidR="001E61C2" w:rsidRPr="008D109D">
              <w:rPr>
                <w:sz w:val="20"/>
                <w:szCs w:val="20"/>
                <w:lang w:val="en-GB"/>
              </w:rPr>
              <w:t xml:space="preserve"> (WILAICL-09)</w:t>
            </w:r>
          </w:p>
        </w:tc>
        <w:tc>
          <w:tcPr>
            <w:tcW w:w="5954" w:type="dxa"/>
          </w:tcPr>
          <w:p w:rsidR="007C43DB" w:rsidRPr="008D109D" w:rsidRDefault="001E61C2" w:rsidP="001E61C2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Linear Algebra &amp; Multivariable Calculus for AI and CS (WPMA14005)</w:t>
            </w:r>
          </w:p>
        </w:tc>
        <w:tc>
          <w:tcPr>
            <w:tcW w:w="3827" w:type="dxa"/>
          </w:tcPr>
          <w:p w:rsidR="007C43DB" w:rsidRPr="008D109D" w:rsidRDefault="00701C63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New course in 2014-15</w:t>
            </w:r>
          </w:p>
        </w:tc>
      </w:tr>
      <w:tr w:rsidR="001E61C2" w:rsidRPr="00D40EB1" w:rsidTr="008D109D">
        <w:tc>
          <w:tcPr>
            <w:tcW w:w="1242" w:type="dxa"/>
            <w:shd w:val="clear" w:color="auto" w:fill="BFBFBF" w:themeFill="background1" w:themeFillShade="BF"/>
          </w:tcPr>
          <w:p w:rsidR="001E61C2" w:rsidRPr="008D109D" w:rsidRDefault="00650294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rFonts w:cs="Calibri"/>
                <w:sz w:val="20"/>
                <w:szCs w:val="20"/>
                <w:lang w:val="en-GB"/>
              </w:rPr>
              <w:t>Regular/Bus</w:t>
            </w:r>
          </w:p>
        </w:tc>
        <w:tc>
          <w:tcPr>
            <w:tcW w:w="4536" w:type="dxa"/>
          </w:tcPr>
          <w:p w:rsidR="001E61C2" w:rsidRPr="008D109D" w:rsidRDefault="001E61C2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Calculus for AI and CS (WICALKI-11)</w:t>
            </w:r>
          </w:p>
        </w:tc>
        <w:tc>
          <w:tcPr>
            <w:tcW w:w="5954" w:type="dxa"/>
          </w:tcPr>
          <w:p w:rsidR="00650294" w:rsidRPr="008D109D" w:rsidRDefault="001E61C2" w:rsidP="001E61C2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 xml:space="preserve">Calculus for Computing Science (WPMA14001) </w:t>
            </w:r>
            <w:r w:rsidRPr="008D109D">
              <w:rPr>
                <w:b/>
                <w:color w:val="FF0000"/>
                <w:sz w:val="20"/>
                <w:szCs w:val="20"/>
                <w:lang w:val="en-GB"/>
              </w:rPr>
              <w:t>+</w:t>
            </w:r>
            <w:r w:rsidRPr="008D109D">
              <w:rPr>
                <w:sz w:val="20"/>
                <w:szCs w:val="20"/>
                <w:lang w:val="en-GB"/>
              </w:rPr>
              <w:t xml:space="preserve"> </w:t>
            </w:r>
          </w:p>
          <w:p w:rsidR="001E61C2" w:rsidRPr="008D109D" w:rsidRDefault="008D109D" w:rsidP="008D109D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Linea</w:t>
            </w:r>
            <w:r w:rsidR="001E61C2" w:rsidRPr="008D109D">
              <w:rPr>
                <w:sz w:val="20"/>
                <w:szCs w:val="20"/>
                <w:lang w:val="en-GB"/>
              </w:rPr>
              <w:t xml:space="preserve">r Algebra &amp; Multivariable Calculus </w:t>
            </w:r>
            <w:r w:rsidRPr="008D109D">
              <w:rPr>
                <w:sz w:val="20"/>
                <w:szCs w:val="20"/>
                <w:lang w:val="en-GB"/>
              </w:rPr>
              <w:t xml:space="preserve">for AI and CS </w:t>
            </w:r>
            <w:r w:rsidR="001E61C2" w:rsidRPr="008D109D">
              <w:rPr>
                <w:sz w:val="20"/>
                <w:szCs w:val="20"/>
                <w:lang w:val="en-GB"/>
              </w:rPr>
              <w:t>(WPMA14005)</w:t>
            </w:r>
          </w:p>
        </w:tc>
        <w:tc>
          <w:tcPr>
            <w:tcW w:w="3827" w:type="dxa"/>
          </w:tcPr>
          <w:p w:rsidR="001E61C2" w:rsidRPr="008D109D" w:rsidRDefault="00701C63" w:rsidP="00403FBB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New course in 2014-15 (</w:t>
            </w:r>
            <w:r w:rsidR="00403FBB" w:rsidRPr="008D109D">
              <w:rPr>
                <w:sz w:val="20"/>
                <w:szCs w:val="20"/>
                <w:lang w:val="en-GB"/>
              </w:rPr>
              <w:t xml:space="preserve">both courses need to be taken to cover </w:t>
            </w:r>
            <w:proofErr w:type="spellStart"/>
            <w:r w:rsidRPr="008D109D">
              <w:rPr>
                <w:sz w:val="20"/>
                <w:szCs w:val="20"/>
                <w:lang w:val="en-GB"/>
              </w:rPr>
              <w:t>multiv</w:t>
            </w:r>
            <w:proofErr w:type="spellEnd"/>
            <w:r w:rsidR="00403FBB" w:rsidRPr="008D109D">
              <w:rPr>
                <w:sz w:val="20"/>
                <w:szCs w:val="20"/>
                <w:lang w:val="en-GB"/>
              </w:rPr>
              <w:t xml:space="preserve">. </w:t>
            </w:r>
            <w:r w:rsidRPr="008D109D">
              <w:rPr>
                <w:sz w:val="20"/>
                <w:szCs w:val="20"/>
                <w:lang w:val="en-GB"/>
              </w:rPr>
              <w:t>calculus)</w:t>
            </w:r>
          </w:p>
        </w:tc>
      </w:tr>
      <w:tr w:rsidR="001E61C2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1E61C2" w:rsidRPr="008D109D" w:rsidRDefault="00650294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Regular</w:t>
            </w:r>
          </w:p>
        </w:tc>
        <w:tc>
          <w:tcPr>
            <w:tcW w:w="4536" w:type="dxa"/>
          </w:tcPr>
          <w:p w:rsidR="001E61C2" w:rsidRPr="008D109D" w:rsidRDefault="001E61C2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US"/>
              </w:rPr>
              <w:t>Computer Architecture and Networks (INBCAN-08)</w:t>
            </w:r>
          </w:p>
        </w:tc>
        <w:tc>
          <w:tcPr>
            <w:tcW w:w="5954" w:type="dxa"/>
          </w:tcPr>
          <w:p w:rsidR="001E61C2" w:rsidRPr="008D109D" w:rsidRDefault="001E61C2" w:rsidP="001E61C2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US"/>
              </w:rPr>
              <w:t>Computer Architecture (WBCS14002)</w:t>
            </w:r>
          </w:p>
        </w:tc>
        <w:tc>
          <w:tcPr>
            <w:tcW w:w="3827" w:type="dxa"/>
          </w:tcPr>
          <w:p w:rsidR="001E61C2" w:rsidRPr="008D109D" w:rsidRDefault="00701C63" w:rsidP="00D40EB1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New course in 2014-15</w:t>
            </w:r>
          </w:p>
        </w:tc>
      </w:tr>
      <w:tr w:rsidR="001E61C2" w:rsidRPr="00D40EB1" w:rsidTr="008D109D">
        <w:tc>
          <w:tcPr>
            <w:tcW w:w="1242" w:type="dxa"/>
            <w:shd w:val="clear" w:color="auto" w:fill="BFBFBF" w:themeFill="background1" w:themeFillShade="BF"/>
          </w:tcPr>
          <w:p w:rsidR="001E61C2" w:rsidRPr="008D109D" w:rsidRDefault="00650294" w:rsidP="006C0690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rFonts w:cs="Calibri"/>
                <w:sz w:val="20"/>
                <w:szCs w:val="20"/>
                <w:lang w:val="en-GB"/>
              </w:rPr>
              <w:t>Regular/Bus</w:t>
            </w:r>
          </w:p>
        </w:tc>
        <w:tc>
          <w:tcPr>
            <w:tcW w:w="4536" w:type="dxa"/>
          </w:tcPr>
          <w:p w:rsidR="001E61C2" w:rsidRPr="008D109D" w:rsidRDefault="001E61C2" w:rsidP="006C0690">
            <w:pPr>
              <w:pStyle w:val="NoSpacing"/>
              <w:rPr>
                <w:sz w:val="20"/>
                <w:szCs w:val="20"/>
                <w:lang w:val="en-US"/>
              </w:rPr>
            </w:pPr>
            <w:r w:rsidRPr="008D109D">
              <w:rPr>
                <w:sz w:val="20"/>
                <w:szCs w:val="20"/>
                <w:lang w:val="en-US"/>
              </w:rPr>
              <w:t>Introduction to Artificial Intelligence (KIB.ORKI03)</w:t>
            </w:r>
          </w:p>
        </w:tc>
        <w:tc>
          <w:tcPr>
            <w:tcW w:w="5954" w:type="dxa"/>
          </w:tcPr>
          <w:p w:rsidR="001E61C2" w:rsidRPr="008D109D" w:rsidRDefault="001E61C2" w:rsidP="001E61C2">
            <w:pPr>
              <w:pStyle w:val="NoSpacing"/>
              <w:rPr>
                <w:sz w:val="20"/>
                <w:szCs w:val="20"/>
                <w:lang w:val="en-US"/>
              </w:rPr>
            </w:pPr>
            <w:r w:rsidRPr="008D109D">
              <w:rPr>
                <w:sz w:val="20"/>
                <w:szCs w:val="20"/>
                <w:lang w:val="en-US"/>
              </w:rPr>
              <w:t>Artificial Intelligence 1 (KIB.KI103)</w:t>
            </w:r>
          </w:p>
        </w:tc>
        <w:tc>
          <w:tcPr>
            <w:tcW w:w="3827" w:type="dxa"/>
          </w:tcPr>
          <w:p w:rsidR="001E61C2" w:rsidRPr="008D109D" w:rsidRDefault="00D40EB1" w:rsidP="00D40EB1">
            <w:pPr>
              <w:pStyle w:val="NoSpacing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New course in 2014-15</w:t>
            </w:r>
          </w:p>
        </w:tc>
      </w:tr>
      <w:tr w:rsidR="007C43DB" w:rsidRPr="008D109D" w:rsidTr="006377BB">
        <w:tc>
          <w:tcPr>
            <w:tcW w:w="15559" w:type="dxa"/>
            <w:gridSpan w:val="4"/>
            <w:shd w:val="clear" w:color="auto" w:fill="BFBFBF" w:themeFill="background1" w:themeFillShade="BF"/>
          </w:tcPr>
          <w:p w:rsidR="007C43DB" w:rsidRPr="008D109D" w:rsidRDefault="007C43DB" w:rsidP="00096744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Master curriculum 2013-2014</w:t>
            </w: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096744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096744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096744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  <w:tr w:rsidR="007C43DB" w:rsidRPr="008D109D" w:rsidTr="006755B3">
        <w:tc>
          <w:tcPr>
            <w:tcW w:w="15559" w:type="dxa"/>
            <w:gridSpan w:val="4"/>
            <w:shd w:val="clear" w:color="auto" w:fill="BFBFBF" w:themeFill="background1" w:themeFillShade="BF"/>
          </w:tcPr>
          <w:p w:rsidR="007C43DB" w:rsidRPr="008D109D" w:rsidRDefault="007C43DB" w:rsidP="007C43DB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Bachelor curriculum 2012-2013</w:t>
            </w: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  <w:tr w:rsidR="007C43DB" w:rsidRPr="008D109D" w:rsidTr="006755B3">
        <w:tc>
          <w:tcPr>
            <w:tcW w:w="15559" w:type="dxa"/>
            <w:gridSpan w:val="4"/>
            <w:shd w:val="clear" w:color="auto" w:fill="BFBFBF" w:themeFill="background1" w:themeFillShade="BF"/>
          </w:tcPr>
          <w:p w:rsidR="007C43DB" w:rsidRPr="008D109D" w:rsidRDefault="007C43DB" w:rsidP="007C43DB">
            <w:pPr>
              <w:pStyle w:val="NoSpacing"/>
              <w:rPr>
                <w:sz w:val="20"/>
                <w:szCs w:val="20"/>
                <w:lang w:val="en-GB"/>
              </w:rPr>
            </w:pPr>
            <w:r w:rsidRPr="008D109D">
              <w:rPr>
                <w:sz w:val="20"/>
                <w:szCs w:val="20"/>
                <w:lang w:val="en-GB"/>
              </w:rPr>
              <w:t>Master curriculum 2012-2013</w:t>
            </w: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6755B3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  <w:tr w:rsidR="007C43DB" w:rsidRPr="008D109D" w:rsidTr="008D109D">
        <w:tc>
          <w:tcPr>
            <w:tcW w:w="1242" w:type="dxa"/>
            <w:shd w:val="clear" w:color="auto" w:fill="BFBFBF" w:themeFill="background1" w:themeFillShade="BF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4536" w:type="dxa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5954" w:type="dxa"/>
          </w:tcPr>
          <w:p w:rsidR="007C43DB" w:rsidRPr="008D109D" w:rsidRDefault="007C43DB" w:rsidP="006C0690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  <w:tc>
          <w:tcPr>
            <w:tcW w:w="3827" w:type="dxa"/>
          </w:tcPr>
          <w:p w:rsidR="007C43DB" w:rsidRPr="008D109D" w:rsidRDefault="007C43DB" w:rsidP="00096744">
            <w:pPr>
              <w:pStyle w:val="NoSpacing"/>
              <w:rPr>
                <w:sz w:val="20"/>
                <w:szCs w:val="20"/>
                <w:lang w:val="en-GB"/>
              </w:rPr>
            </w:pPr>
          </w:p>
        </w:tc>
      </w:tr>
    </w:tbl>
    <w:p w:rsidR="00096744" w:rsidRPr="007A4F33" w:rsidRDefault="00096744" w:rsidP="00096744">
      <w:pPr>
        <w:pStyle w:val="NoSpacing"/>
        <w:rPr>
          <w:sz w:val="20"/>
          <w:szCs w:val="20"/>
          <w:lang w:val="en-GB"/>
        </w:rPr>
      </w:pPr>
    </w:p>
    <w:p w:rsidR="00096744" w:rsidRPr="007A4F33" w:rsidRDefault="00096744" w:rsidP="00096744">
      <w:pPr>
        <w:pStyle w:val="NoSpacing"/>
        <w:rPr>
          <w:sz w:val="20"/>
          <w:szCs w:val="20"/>
          <w:lang w:val="en-GB"/>
        </w:rPr>
      </w:pPr>
    </w:p>
    <w:p w:rsidR="004D3D0E" w:rsidRDefault="004D3D0E">
      <w:pPr>
        <w:rPr>
          <w:sz w:val="20"/>
          <w:szCs w:val="20"/>
          <w:lang w:val="en-GB"/>
        </w:rPr>
        <w:sectPr w:rsidR="004D3D0E" w:rsidSect="003B6A8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96744" w:rsidRDefault="007A4F33" w:rsidP="004D3D0E">
      <w:pPr>
        <w:rPr>
          <w:sz w:val="24"/>
          <w:szCs w:val="20"/>
          <w:lang w:val="en-GB"/>
        </w:rPr>
      </w:pPr>
      <w:r w:rsidRPr="000A45EA">
        <w:rPr>
          <w:sz w:val="24"/>
          <w:szCs w:val="20"/>
          <w:lang w:val="en-GB"/>
        </w:rPr>
        <w:t>Approved m</w:t>
      </w:r>
      <w:r w:rsidR="008F6FDC" w:rsidRPr="000A45EA">
        <w:rPr>
          <w:sz w:val="24"/>
          <w:szCs w:val="20"/>
          <w:lang w:val="en-GB"/>
        </w:rPr>
        <w:t>inor courses</w:t>
      </w:r>
      <w:r w:rsidRPr="000A45EA">
        <w:rPr>
          <w:sz w:val="24"/>
          <w:szCs w:val="20"/>
          <w:lang w:val="en-GB"/>
        </w:rPr>
        <w:t xml:space="preserve"> bachelor</w:t>
      </w:r>
    </w:p>
    <w:p w:rsidR="009B09E9" w:rsidRPr="009B09E9" w:rsidRDefault="009B09E9" w:rsidP="00096744">
      <w:pPr>
        <w:pStyle w:val="NoSpacing"/>
        <w:rPr>
          <w:i/>
          <w:sz w:val="20"/>
          <w:szCs w:val="20"/>
          <w:lang w:val="en-GB"/>
        </w:rPr>
      </w:pPr>
      <w:r w:rsidRPr="009B09E9">
        <w:rPr>
          <w:i/>
          <w:sz w:val="20"/>
          <w:szCs w:val="20"/>
          <w:lang w:val="en-GB"/>
        </w:rPr>
        <w:t>Specializing minor CS:</w:t>
      </w:r>
    </w:p>
    <w:p w:rsidR="000A45EA" w:rsidRPr="000A45EA" w:rsidRDefault="000A45EA" w:rsidP="000A45EA">
      <w:pPr>
        <w:pStyle w:val="NoSpacing"/>
        <w:rPr>
          <w:sz w:val="20"/>
          <w:szCs w:val="20"/>
          <w:lang w:val="en-GB"/>
        </w:rPr>
      </w:pPr>
      <w:r w:rsidRPr="000A45EA">
        <w:rPr>
          <w:sz w:val="20"/>
          <w:szCs w:val="20"/>
          <w:lang w:val="en-GB"/>
        </w:rPr>
        <w:t>Software Quality Assurance &amp; Testing (INBSQT-08)</w:t>
      </w:r>
    </w:p>
    <w:p w:rsidR="000A45EA" w:rsidRPr="000A45EA" w:rsidRDefault="000A45EA" w:rsidP="000A45EA">
      <w:pPr>
        <w:pStyle w:val="NoSpacing"/>
        <w:rPr>
          <w:sz w:val="20"/>
          <w:szCs w:val="20"/>
          <w:lang w:val="en-GB"/>
        </w:rPr>
      </w:pPr>
      <w:r w:rsidRPr="000A45EA">
        <w:rPr>
          <w:sz w:val="20"/>
          <w:szCs w:val="20"/>
          <w:lang w:val="en-GB"/>
        </w:rPr>
        <w:t>Information Security (INBSEC-08)</w:t>
      </w:r>
    </w:p>
    <w:p w:rsidR="000A45EA" w:rsidRPr="000A45EA" w:rsidRDefault="000A45EA" w:rsidP="000A45EA">
      <w:pPr>
        <w:pStyle w:val="NoSpacing"/>
        <w:rPr>
          <w:sz w:val="20"/>
          <w:szCs w:val="20"/>
          <w:lang w:val="en-GB"/>
        </w:rPr>
      </w:pPr>
      <w:r w:rsidRPr="000A45EA">
        <w:rPr>
          <w:sz w:val="20"/>
          <w:szCs w:val="20"/>
          <w:lang w:val="en-GB"/>
        </w:rPr>
        <w:t>Introduction Intelligent Systems (INBINTS-08)</w:t>
      </w:r>
    </w:p>
    <w:p w:rsidR="000A45EA" w:rsidRPr="000A45EA" w:rsidRDefault="000A45EA" w:rsidP="000A45EA">
      <w:pPr>
        <w:pStyle w:val="NoSpacing"/>
        <w:rPr>
          <w:sz w:val="20"/>
          <w:szCs w:val="20"/>
          <w:lang w:val="en-GB"/>
        </w:rPr>
      </w:pPr>
      <w:r w:rsidRPr="000A45EA">
        <w:rPr>
          <w:sz w:val="20"/>
          <w:szCs w:val="20"/>
          <w:lang w:val="en-GB"/>
        </w:rPr>
        <w:t>Software Requirements Engineering (INBSRE-08)</w:t>
      </w:r>
    </w:p>
    <w:p w:rsidR="000A45EA" w:rsidRPr="000A45EA" w:rsidRDefault="000A45EA" w:rsidP="000A45EA">
      <w:pPr>
        <w:pStyle w:val="NoSpacing"/>
        <w:rPr>
          <w:sz w:val="20"/>
          <w:szCs w:val="20"/>
          <w:lang w:val="en-GB"/>
        </w:rPr>
      </w:pPr>
      <w:r w:rsidRPr="000A45EA">
        <w:rPr>
          <w:sz w:val="20"/>
          <w:szCs w:val="20"/>
          <w:lang w:val="en-GB"/>
        </w:rPr>
        <w:t xml:space="preserve">Requirements Engineering and Software </w:t>
      </w:r>
      <w:proofErr w:type="spellStart"/>
      <w:r w:rsidRPr="000A45EA">
        <w:rPr>
          <w:sz w:val="20"/>
          <w:szCs w:val="20"/>
          <w:lang w:val="en-GB"/>
        </w:rPr>
        <w:t>Startups</w:t>
      </w:r>
      <w:proofErr w:type="spellEnd"/>
      <w:r w:rsidRPr="000A45EA">
        <w:rPr>
          <w:sz w:val="20"/>
          <w:szCs w:val="20"/>
          <w:lang w:val="en-GB"/>
        </w:rPr>
        <w:t xml:space="preserve"> (WBCS15001)</w:t>
      </w:r>
    </w:p>
    <w:p w:rsidR="000A45EA" w:rsidRPr="000A45EA" w:rsidRDefault="000A45EA" w:rsidP="000A45EA">
      <w:pPr>
        <w:pStyle w:val="NoSpacing"/>
        <w:rPr>
          <w:sz w:val="20"/>
          <w:szCs w:val="20"/>
          <w:lang w:val="en-GB"/>
        </w:rPr>
      </w:pPr>
      <w:r w:rsidRPr="000A45EA">
        <w:rPr>
          <w:sz w:val="20"/>
          <w:szCs w:val="20"/>
          <w:lang w:val="en-GB"/>
        </w:rPr>
        <w:t>Knowledge Representation and Reasoning (INBKR‐08)</w:t>
      </w:r>
    </w:p>
    <w:p w:rsidR="000A45EA" w:rsidRPr="000A45EA" w:rsidRDefault="000A45EA" w:rsidP="000A45EA">
      <w:pPr>
        <w:pStyle w:val="NoSpacing"/>
        <w:rPr>
          <w:sz w:val="20"/>
          <w:szCs w:val="20"/>
          <w:lang w:val="en-GB"/>
        </w:rPr>
      </w:pPr>
      <w:r w:rsidRPr="000A45EA">
        <w:rPr>
          <w:sz w:val="20"/>
          <w:szCs w:val="20"/>
          <w:lang w:val="en-GB"/>
        </w:rPr>
        <w:t>Short programming project (WBCS15002)</w:t>
      </w:r>
    </w:p>
    <w:p w:rsidR="000A45EA" w:rsidRDefault="000A45EA" w:rsidP="000A45EA">
      <w:pPr>
        <w:pStyle w:val="NoSpacing"/>
        <w:rPr>
          <w:sz w:val="20"/>
          <w:szCs w:val="20"/>
          <w:lang w:val="en-GB"/>
        </w:rPr>
      </w:pPr>
      <w:r w:rsidRPr="000A45EA">
        <w:rPr>
          <w:sz w:val="20"/>
          <w:szCs w:val="20"/>
          <w:lang w:val="en-GB"/>
        </w:rPr>
        <w:t>Operating Systems (INBOS-08)</w:t>
      </w:r>
    </w:p>
    <w:p w:rsidR="000A45EA" w:rsidRDefault="000A45EA" w:rsidP="000A45EA">
      <w:pPr>
        <w:pStyle w:val="NoSpacing"/>
        <w:rPr>
          <w:sz w:val="20"/>
          <w:szCs w:val="20"/>
          <w:lang w:val="en-GB"/>
        </w:rPr>
      </w:pPr>
    </w:p>
    <w:p w:rsidR="009B09E9" w:rsidRDefault="00D40EB1" w:rsidP="000A45EA">
      <w:pPr>
        <w:pStyle w:val="NoSpacing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Courses that are NOT approved – Blacklist:</w:t>
      </w:r>
    </w:p>
    <w:p w:rsidR="00D40EB1" w:rsidRDefault="00D40EB1" w:rsidP="00D40EB1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Low level programming courses that are too easy for a 3</w:t>
      </w:r>
      <w:r w:rsidRPr="00D40EB1">
        <w:rPr>
          <w:sz w:val="20"/>
          <w:szCs w:val="20"/>
          <w:vertAlign w:val="superscript"/>
          <w:lang w:val="en-GB"/>
        </w:rPr>
        <w:t>rd</w:t>
      </w:r>
      <w:r>
        <w:rPr>
          <w:sz w:val="20"/>
          <w:szCs w:val="20"/>
          <w:lang w:val="en-GB"/>
        </w:rPr>
        <w:t xml:space="preserve"> year BSc Computing Science student</w:t>
      </w:r>
    </w:p>
    <w:p w:rsidR="000A45EA" w:rsidRPr="00D40EB1" w:rsidRDefault="00D40EB1" w:rsidP="00D40EB1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Basic language courses (not scientific enough)</w:t>
      </w:r>
    </w:p>
    <w:sectPr w:rsidR="000A45EA" w:rsidRPr="00D40EB1" w:rsidSect="004D3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. Meulman" w:date="2016-01-26T17:01:00Z" w:initials="NM">
    <w:p w:rsidR="008F6FDC" w:rsidRPr="008F6FDC" w:rsidRDefault="008F6FD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D</w:t>
      </w:r>
      <w:r w:rsidRPr="008F6FDC">
        <w:rPr>
          <w:lang w:val="en-GB"/>
        </w:rPr>
        <w:t xml:space="preserve">o we accept any course that was NOT a guided choice course according to curriculum, but IS in a </w:t>
      </w:r>
      <w:r>
        <w:rPr>
          <w:lang w:val="en-GB"/>
        </w:rPr>
        <w:t xml:space="preserve">(or more) </w:t>
      </w:r>
      <w:r w:rsidRPr="008F6FDC">
        <w:rPr>
          <w:lang w:val="en-GB"/>
        </w:rPr>
        <w:t>previous or following curriculum year?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CAA"/>
    <w:multiLevelType w:val="hybridMultilevel"/>
    <w:tmpl w:val="81900B4E"/>
    <w:lvl w:ilvl="0" w:tplc="F4086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C528E"/>
    <w:multiLevelType w:val="hybridMultilevel"/>
    <w:tmpl w:val="358EDC4C"/>
    <w:lvl w:ilvl="0" w:tplc="82265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44"/>
    <w:rsid w:val="00017A6F"/>
    <w:rsid w:val="00024C54"/>
    <w:rsid w:val="000620C4"/>
    <w:rsid w:val="000701E9"/>
    <w:rsid w:val="000779F2"/>
    <w:rsid w:val="00096744"/>
    <w:rsid w:val="0009702D"/>
    <w:rsid w:val="000A45EA"/>
    <w:rsid w:val="000E517F"/>
    <w:rsid w:val="00144299"/>
    <w:rsid w:val="00154A96"/>
    <w:rsid w:val="0016337E"/>
    <w:rsid w:val="001A38E0"/>
    <w:rsid w:val="001B111F"/>
    <w:rsid w:val="001D53AF"/>
    <w:rsid w:val="001D74DC"/>
    <w:rsid w:val="001E102E"/>
    <w:rsid w:val="001E61C2"/>
    <w:rsid w:val="001F3EBC"/>
    <w:rsid w:val="001F4884"/>
    <w:rsid w:val="00213066"/>
    <w:rsid w:val="00222850"/>
    <w:rsid w:val="00277329"/>
    <w:rsid w:val="002852D9"/>
    <w:rsid w:val="002A5D25"/>
    <w:rsid w:val="002D3559"/>
    <w:rsid w:val="002E2652"/>
    <w:rsid w:val="002F5F4B"/>
    <w:rsid w:val="00311EBC"/>
    <w:rsid w:val="00320F36"/>
    <w:rsid w:val="003348E3"/>
    <w:rsid w:val="00353A65"/>
    <w:rsid w:val="00364424"/>
    <w:rsid w:val="003659E3"/>
    <w:rsid w:val="003924C5"/>
    <w:rsid w:val="003A5C8E"/>
    <w:rsid w:val="003B6A88"/>
    <w:rsid w:val="003C3B15"/>
    <w:rsid w:val="0040196D"/>
    <w:rsid w:val="00403FBB"/>
    <w:rsid w:val="00407643"/>
    <w:rsid w:val="00423F2F"/>
    <w:rsid w:val="00426C24"/>
    <w:rsid w:val="00430781"/>
    <w:rsid w:val="004315B8"/>
    <w:rsid w:val="00431ED4"/>
    <w:rsid w:val="004476A8"/>
    <w:rsid w:val="004574D4"/>
    <w:rsid w:val="004765A3"/>
    <w:rsid w:val="004809CA"/>
    <w:rsid w:val="004902E6"/>
    <w:rsid w:val="004A1D86"/>
    <w:rsid w:val="004B18F0"/>
    <w:rsid w:val="004B2AF9"/>
    <w:rsid w:val="004C26E2"/>
    <w:rsid w:val="004D3D0E"/>
    <w:rsid w:val="004D7774"/>
    <w:rsid w:val="005034B9"/>
    <w:rsid w:val="00546363"/>
    <w:rsid w:val="00547E71"/>
    <w:rsid w:val="00556BFD"/>
    <w:rsid w:val="00571572"/>
    <w:rsid w:val="00576998"/>
    <w:rsid w:val="005822B5"/>
    <w:rsid w:val="005A37FF"/>
    <w:rsid w:val="005B4446"/>
    <w:rsid w:val="005B4DA5"/>
    <w:rsid w:val="005E0D7D"/>
    <w:rsid w:val="0060476D"/>
    <w:rsid w:val="006255F2"/>
    <w:rsid w:val="006433BE"/>
    <w:rsid w:val="00650294"/>
    <w:rsid w:val="00651786"/>
    <w:rsid w:val="0066777B"/>
    <w:rsid w:val="006728EE"/>
    <w:rsid w:val="00685A3C"/>
    <w:rsid w:val="00687739"/>
    <w:rsid w:val="006C0690"/>
    <w:rsid w:val="00701C63"/>
    <w:rsid w:val="00702D42"/>
    <w:rsid w:val="00712483"/>
    <w:rsid w:val="0072444F"/>
    <w:rsid w:val="00746979"/>
    <w:rsid w:val="00761102"/>
    <w:rsid w:val="00796170"/>
    <w:rsid w:val="007A4F33"/>
    <w:rsid w:val="007C43DB"/>
    <w:rsid w:val="007E20FF"/>
    <w:rsid w:val="007E3933"/>
    <w:rsid w:val="007F1654"/>
    <w:rsid w:val="007F2E62"/>
    <w:rsid w:val="007F4953"/>
    <w:rsid w:val="008611F8"/>
    <w:rsid w:val="008A3E21"/>
    <w:rsid w:val="008C0748"/>
    <w:rsid w:val="008D109D"/>
    <w:rsid w:val="008E5F4D"/>
    <w:rsid w:val="008F6FDC"/>
    <w:rsid w:val="00913E6F"/>
    <w:rsid w:val="0091470A"/>
    <w:rsid w:val="009148B6"/>
    <w:rsid w:val="009306A3"/>
    <w:rsid w:val="009416BB"/>
    <w:rsid w:val="0094324A"/>
    <w:rsid w:val="009467E5"/>
    <w:rsid w:val="00957973"/>
    <w:rsid w:val="00973774"/>
    <w:rsid w:val="009755B2"/>
    <w:rsid w:val="0097599E"/>
    <w:rsid w:val="00996D48"/>
    <w:rsid w:val="009B09E9"/>
    <w:rsid w:val="009C0B19"/>
    <w:rsid w:val="009C0CAB"/>
    <w:rsid w:val="009C5844"/>
    <w:rsid w:val="00A43622"/>
    <w:rsid w:val="00A709EF"/>
    <w:rsid w:val="00A96A7D"/>
    <w:rsid w:val="00AA3010"/>
    <w:rsid w:val="00AE5BBD"/>
    <w:rsid w:val="00B25C7F"/>
    <w:rsid w:val="00B40DB7"/>
    <w:rsid w:val="00B61035"/>
    <w:rsid w:val="00B6396B"/>
    <w:rsid w:val="00B6630F"/>
    <w:rsid w:val="00B81673"/>
    <w:rsid w:val="00B828A2"/>
    <w:rsid w:val="00B86921"/>
    <w:rsid w:val="00B924F0"/>
    <w:rsid w:val="00B95DEF"/>
    <w:rsid w:val="00B96022"/>
    <w:rsid w:val="00BA431A"/>
    <w:rsid w:val="00BA538B"/>
    <w:rsid w:val="00BB0A9B"/>
    <w:rsid w:val="00BB5F83"/>
    <w:rsid w:val="00BB649B"/>
    <w:rsid w:val="00C05142"/>
    <w:rsid w:val="00C07AA3"/>
    <w:rsid w:val="00C12DA9"/>
    <w:rsid w:val="00C14CAC"/>
    <w:rsid w:val="00C75B1E"/>
    <w:rsid w:val="00C773A7"/>
    <w:rsid w:val="00C87457"/>
    <w:rsid w:val="00C9075F"/>
    <w:rsid w:val="00CA604E"/>
    <w:rsid w:val="00CB52F5"/>
    <w:rsid w:val="00CE2793"/>
    <w:rsid w:val="00D40EB1"/>
    <w:rsid w:val="00D41DBA"/>
    <w:rsid w:val="00D43FA3"/>
    <w:rsid w:val="00DA6C11"/>
    <w:rsid w:val="00DB6839"/>
    <w:rsid w:val="00DC4D59"/>
    <w:rsid w:val="00DC6CEF"/>
    <w:rsid w:val="00DF7CB7"/>
    <w:rsid w:val="00E03159"/>
    <w:rsid w:val="00E21517"/>
    <w:rsid w:val="00E46F0B"/>
    <w:rsid w:val="00E50BAA"/>
    <w:rsid w:val="00E62AA8"/>
    <w:rsid w:val="00ED1EA3"/>
    <w:rsid w:val="00ED739A"/>
    <w:rsid w:val="00F00961"/>
    <w:rsid w:val="00F0588A"/>
    <w:rsid w:val="00F47D3E"/>
    <w:rsid w:val="00F84A9B"/>
    <w:rsid w:val="00FB4558"/>
    <w:rsid w:val="00FB6E4E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6744"/>
    <w:pPr>
      <w:spacing w:after="0" w:line="240" w:lineRule="auto"/>
    </w:pPr>
  </w:style>
  <w:style w:type="table" w:styleId="TableGrid">
    <w:name w:val="Table Grid"/>
    <w:basedOn w:val="TableNormal"/>
    <w:uiPriority w:val="59"/>
    <w:rsid w:val="0009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1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EA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6744"/>
    <w:pPr>
      <w:spacing w:after="0" w:line="240" w:lineRule="auto"/>
    </w:pPr>
  </w:style>
  <w:style w:type="table" w:styleId="TableGrid">
    <w:name w:val="Table Grid"/>
    <w:basedOn w:val="TableNormal"/>
    <w:uiPriority w:val="59"/>
    <w:rsid w:val="0009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1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E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E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BD123CE5.dotm</Template>
  <TotalTime>217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Meulman</dc:creator>
  <cp:lastModifiedBy>N. Meulman</cp:lastModifiedBy>
  <cp:revision>19</cp:revision>
  <dcterms:created xsi:type="dcterms:W3CDTF">2016-01-26T14:58:00Z</dcterms:created>
  <dcterms:modified xsi:type="dcterms:W3CDTF">2016-01-28T16:32:00Z</dcterms:modified>
</cp:coreProperties>
</file>